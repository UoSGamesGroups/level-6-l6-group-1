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6EC" w:rsidRPr="000639FE" w:rsidRDefault="001726EC" w:rsidP="001726EC">
      <w:pPr>
        <w:rPr>
          <w:b/>
          <w:sz w:val="21"/>
          <w:szCs w:val="21"/>
        </w:rPr>
      </w:pPr>
      <w:r w:rsidRPr="000639FE">
        <w:rPr>
          <w:b/>
          <w:sz w:val="21"/>
          <w:szCs w:val="21"/>
        </w:rPr>
        <w:t xml:space="preserve">SEMESTER </w:t>
      </w:r>
      <w:r w:rsidR="00DB37B0" w:rsidRPr="000639FE">
        <w:rPr>
          <w:b/>
          <w:sz w:val="21"/>
          <w:szCs w:val="21"/>
        </w:rPr>
        <w:t>O</w:t>
      </w:r>
      <w:r w:rsidR="008546B3" w:rsidRPr="000639FE">
        <w:rPr>
          <w:b/>
          <w:sz w:val="21"/>
          <w:szCs w:val="21"/>
        </w:rPr>
        <w:t>NE</w:t>
      </w:r>
      <w:r w:rsidR="00FA6529" w:rsidRPr="000639FE">
        <w:rPr>
          <w:b/>
          <w:sz w:val="21"/>
          <w:szCs w:val="21"/>
        </w:rPr>
        <w:t xml:space="preserve"> </w:t>
      </w:r>
      <w:r w:rsidR="008546B3" w:rsidRPr="000639FE">
        <w:rPr>
          <w:b/>
          <w:sz w:val="21"/>
          <w:szCs w:val="21"/>
        </w:rPr>
        <w:t>&amp;</w:t>
      </w:r>
      <w:r w:rsidR="00FA6529" w:rsidRPr="000639FE">
        <w:rPr>
          <w:b/>
          <w:sz w:val="21"/>
          <w:szCs w:val="21"/>
        </w:rPr>
        <w:t xml:space="preserve"> </w:t>
      </w:r>
      <w:r w:rsidR="00DB37B0" w:rsidRPr="000639FE">
        <w:rPr>
          <w:b/>
          <w:sz w:val="21"/>
          <w:szCs w:val="21"/>
        </w:rPr>
        <w:t>T</w:t>
      </w:r>
      <w:r w:rsidR="00FA6529" w:rsidRPr="000639FE">
        <w:rPr>
          <w:b/>
          <w:sz w:val="21"/>
          <w:szCs w:val="21"/>
        </w:rPr>
        <w:t>WO</w:t>
      </w:r>
      <w:r w:rsidRPr="000639FE">
        <w:rPr>
          <w:b/>
          <w:sz w:val="21"/>
          <w:szCs w:val="21"/>
        </w:rPr>
        <w:t xml:space="preserve">: L6 GROUP PROJECT BRIEF </w:t>
      </w:r>
    </w:p>
    <w:p w:rsidR="008E6278" w:rsidRPr="000639FE" w:rsidRDefault="00AA75FC">
      <w:pPr>
        <w:rPr>
          <w:sz w:val="21"/>
          <w:szCs w:val="21"/>
        </w:rPr>
      </w:pPr>
      <w:r w:rsidRPr="000639FE">
        <w:rPr>
          <w:b/>
          <w:i/>
          <w:sz w:val="21"/>
          <w:szCs w:val="21"/>
        </w:rPr>
        <w:t xml:space="preserve">Theme: </w:t>
      </w:r>
      <w:r w:rsidRPr="000639FE">
        <w:rPr>
          <w:b/>
          <w:i/>
          <w:sz w:val="21"/>
          <w:szCs w:val="21"/>
        </w:rPr>
        <w:tab/>
      </w:r>
      <w:r w:rsidRPr="000639FE">
        <w:rPr>
          <w:b/>
          <w:i/>
          <w:sz w:val="21"/>
          <w:szCs w:val="21"/>
        </w:rPr>
        <w:tab/>
      </w:r>
      <w:r w:rsidRPr="000639FE">
        <w:rPr>
          <w:b/>
          <w:i/>
          <w:sz w:val="21"/>
          <w:szCs w:val="21"/>
        </w:rPr>
        <w:tab/>
      </w:r>
      <w:r w:rsidRPr="000639FE">
        <w:rPr>
          <w:b/>
          <w:i/>
          <w:sz w:val="21"/>
          <w:szCs w:val="21"/>
        </w:rPr>
        <w:tab/>
      </w:r>
      <w:r w:rsidRPr="000639FE">
        <w:rPr>
          <w:b/>
          <w:i/>
          <w:sz w:val="21"/>
          <w:szCs w:val="21"/>
        </w:rPr>
        <w:tab/>
      </w:r>
      <w:r w:rsidR="008200A6" w:rsidRPr="000639FE">
        <w:rPr>
          <w:b/>
          <w:i/>
          <w:sz w:val="21"/>
          <w:szCs w:val="21"/>
        </w:rPr>
        <w:t xml:space="preserve"> </w:t>
      </w:r>
      <w:r w:rsidR="00742242" w:rsidRPr="000639FE">
        <w:rPr>
          <w:b/>
          <w:i/>
          <w:sz w:val="21"/>
          <w:szCs w:val="21"/>
        </w:rPr>
        <w:t xml:space="preserve">Mental </w:t>
      </w:r>
      <w:r w:rsidR="00836F60" w:rsidRPr="000639FE">
        <w:rPr>
          <w:b/>
          <w:i/>
          <w:sz w:val="21"/>
          <w:szCs w:val="21"/>
        </w:rPr>
        <w:t xml:space="preserve">Disorientation </w:t>
      </w:r>
      <w:r w:rsidR="00C75ED8" w:rsidRPr="000639FE">
        <w:rPr>
          <w:b/>
          <w:i/>
          <w:sz w:val="21"/>
          <w:szCs w:val="21"/>
        </w:rPr>
        <w:t>and Panic</w:t>
      </w:r>
    </w:p>
    <w:p w:rsidR="002B6855" w:rsidRPr="000639FE" w:rsidRDefault="002B6855">
      <w:pPr>
        <w:rPr>
          <w:b/>
          <w:i/>
          <w:sz w:val="21"/>
          <w:szCs w:val="21"/>
          <w:u w:val="single"/>
        </w:rPr>
      </w:pPr>
    </w:p>
    <w:p w:rsidR="002B6855" w:rsidRPr="000639FE" w:rsidRDefault="00C038EA">
      <w:pPr>
        <w:rPr>
          <w:sz w:val="21"/>
          <w:szCs w:val="21"/>
        </w:rPr>
      </w:pPr>
      <w:r w:rsidRPr="000639FE">
        <w:rPr>
          <w:sz w:val="21"/>
          <w:szCs w:val="21"/>
        </w:rPr>
        <w:t xml:space="preserve">Using </w:t>
      </w:r>
      <w:r w:rsidR="0065205E" w:rsidRPr="000639FE">
        <w:rPr>
          <w:sz w:val="21"/>
          <w:szCs w:val="21"/>
        </w:rPr>
        <w:t>our skills as</w:t>
      </w:r>
      <w:r w:rsidRPr="000639FE">
        <w:rPr>
          <w:sz w:val="21"/>
          <w:szCs w:val="21"/>
        </w:rPr>
        <w:t xml:space="preserve"> designer</w:t>
      </w:r>
      <w:r w:rsidR="0065205E" w:rsidRPr="000639FE">
        <w:rPr>
          <w:sz w:val="21"/>
          <w:szCs w:val="21"/>
        </w:rPr>
        <w:t>s</w:t>
      </w:r>
      <w:r w:rsidR="008C2EC0" w:rsidRPr="000639FE">
        <w:rPr>
          <w:sz w:val="21"/>
          <w:szCs w:val="21"/>
        </w:rPr>
        <w:t>,</w:t>
      </w:r>
      <w:r w:rsidR="004C25CD" w:rsidRPr="000639FE">
        <w:rPr>
          <w:sz w:val="21"/>
          <w:szCs w:val="21"/>
        </w:rPr>
        <w:t xml:space="preserve"> we</w:t>
      </w:r>
      <w:r w:rsidRPr="000639FE">
        <w:rPr>
          <w:sz w:val="21"/>
          <w:szCs w:val="21"/>
        </w:rPr>
        <w:t xml:space="preserve"> want to get the emotional </w:t>
      </w:r>
      <w:r w:rsidR="00474F7A" w:rsidRPr="000639FE">
        <w:rPr>
          <w:sz w:val="21"/>
          <w:szCs w:val="21"/>
        </w:rPr>
        <w:t>responses</w:t>
      </w:r>
      <w:r w:rsidR="00850AC6" w:rsidRPr="000639FE">
        <w:rPr>
          <w:sz w:val="21"/>
          <w:szCs w:val="21"/>
        </w:rPr>
        <w:t xml:space="preserve"> of </w:t>
      </w:r>
      <w:r w:rsidR="00C90E6C" w:rsidRPr="000639FE">
        <w:rPr>
          <w:sz w:val="21"/>
          <w:szCs w:val="21"/>
        </w:rPr>
        <w:t xml:space="preserve">mental </w:t>
      </w:r>
      <w:r w:rsidR="00850AC6" w:rsidRPr="000639FE">
        <w:rPr>
          <w:sz w:val="21"/>
          <w:szCs w:val="21"/>
        </w:rPr>
        <w:t xml:space="preserve">disorientation and panic </w:t>
      </w:r>
      <w:r w:rsidRPr="000639FE">
        <w:rPr>
          <w:sz w:val="21"/>
          <w:szCs w:val="21"/>
        </w:rPr>
        <w:t xml:space="preserve">from </w:t>
      </w:r>
      <w:r w:rsidR="008A6A0F" w:rsidRPr="000639FE">
        <w:rPr>
          <w:sz w:val="21"/>
          <w:szCs w:val="21"/>
        </w:rPr>
        <w:t>our</w:t>
      </w:r>
      <w:r w:rsidRPr="000639FE">
        <w:rPr>
          <w:sz w:val="21"/>
          <w:szCs w:val="21"/>
        </w:rPr>
        <w:t xml:space="preserve"> </w:t>
      </w:r>
      <w:r w:rsidR="00512543" w:rsidRPr="000639FE">
        <w:rPr>
          <w:sz w:val="21"/>
          <w:szCs w:val="21"/>
        </w:rPr>
        <w:t>chosen</w:t>
      </w:r>
      <w:r w:rsidRPr="000639FE">
        <w:rPr>
          <w:sz w:val="21"/>
          <w:szCs w:val="21"/>
        </w:rPr>
        <w:t xml:space="preserve"> player base.</w:t>
      </w:r>
      <w:r w:rsidR="000A74D8" w:rsidRPr="000639FE">
        <w:rPr>
          <w:sz w:val="21"/>
          <w:szCs w:val="21"/>
        </w:rPr>
        <w:t xml:space="preserve"> </w:t>
      </w:r>
      <w:r w:rsidR="00F36775" w:rsidRPr="000639FE">
        <w:rPr>
          <w:sz w:val="21"/>
          <w:szCs w:val="21"/>
        </w:rPr>
        <w:t>W</w:t>
      </w:r>
      <w:r w:rsidR="009B1C5F" w:rsidRPr="000639FE">
        <w:rPr>
          <w:sz w:val="21"/>
          <w:szCs w:val="21"/>
        </w:rPr>
        <w:t>e w</w:t>
      </w:r>
      <w:r w:rsidR="00127823" w:rsidRPr="000639FE">
        <w:rPr>
          <w:sz w:val="21"/>
          <w:szCs w:val="21"/>
        </w:rPr>
        <w:t xml:space="preserve">ill need to create an environment which is believable </w:t>
      </w:r>
      <w:r w:rsidR="00BC74D7" w:rsidRPr="000639FE">
        <w:rPr>
          <w:sz w:val="21"/>
          <w:szCs w:val="21"/>
        </w:rPr>
        <w:t xml:space="preserve">and allows the player to become immersed in </w:t>
      </w:r>
      <w:r w:rsidR="005558FB" w:rsidRPr="000639FE">
        <w:rPr>
          <w:sz w:val="21"/>
          <w:szCs w:val="21"/>
        </w:rPr>
        <w:t>the</w:t>
      </w:r>
      <w:r w:rsidR="00BC74D7" w:rsidRPr="000639FE">
        <w:rPr>
          <w:sz w:val="21"/>
          <w:szCs w:val="21"/>
        </w:rPr>
        <w:t xml:space="preserve"> setting </w:t>
      </w:r>
      <w:r w:rsidR="00984A0B" w:rsidRPr="000639FE">
        <w:rPr>
          <w:sz w:val="21"/>
          <w:szCs w:val="21"/>
        </w:rPr>
        <w:t>we</w:t>
      </w:r>
      <w:r w:rsidR="001F2DEC" w:rsidRPr="000639FE">
        <w:rPr>
          <w:sz w:val="21"/>
          <w:szCs w:val="21"/>
        </w:rPr>
        <w:t xml:space="preserve"> provide them. This allows the </w:t>
      </w:r>
      <w:r w:rsidR="00EF2CF8" w:rsidRPr="000639FE">
        <w:rPr>
          <w:sz w:val="21"/>
          <w:szCs w:val="21"/>
        </w:rPr>
        <w:t>build-up</w:t>
      </w:r>
      <w:r w:rsidR="009702FC" w:rsidRPr="000639FE">
        <w:rPr>
          <w:sz w:val="21"/>
          <w:szCs w:val="21"/>
        </w:rPr>
        <w:t xml:space="preserve"> of tension under</w:t>
      </w:r>
      <w:r w:rsidR="001F2DEC" w:rsidRPr="000639FE">
        <w:rPr>
          <w:sz w:val="21"/>
          <w:szCs w:val="21"/>
        </w:rPr>
        <w:t xml:space="preserve"> </w:t>
      </w:r>
      <w:r w:rsidR="0025723A" w:rsidRPr="000639FE">
        <w:rPr>
          <w:sz w:val="21"/>
          <w:szCs w:val="21"/>
        </w:rPr>
        <w:t>pressure.</w:t>
      </w:r>
      <w:r w:rsidR="00C75ED8" w:rsidRPr="000639FE">
        <w:rPr>
          <w:sz w:val="21"/>
          <w:szCs w:val="21"/>
        </w:rPr>
        <w:t xml:space="preserve"> </w:t>
      </w:r>
      <w:r w:rsidR="00836F60" w:rsidRPr="000639FE">
        <w:rPr>
          <w:sz w:val="21"/>
          <w:szCs w:val="21"/>
        </w:rPr>
        <w:t xml:space="preserve"> </w:t>
      </w:r>
    </w:p>
    <w:p w:rsidR="0066780C" w:rsidRPr="000639FE" w:rsidRDefault="00B66520">
      <w:pPr>
        <w:rPr>
          <w:sz w:val="21"/>
          <w:szCs w:val="21"/>
        </w:rPr>
      </w:pPr>
      <w:r w:rsidRPr="000639FE">
        <w:rPr>
          <w:sz w:val="21"/>
          <w:szCs w:val="21"/>
        </w:rPr>
        <w:t xml:space="preserve">Often varying levels of panic can </w:t>
      </w:r>
      <w:r w:rsidR="00FF30A1" w:rsidRPr="000639FE">
        <w:rPr>
          <w:sz w:val="21"/>
          <w:szCs w:val="21"/>
        </w:rPr>
        <w:t>arise in “</w:t>
      </w:r>
      <w:r w:rsidR="00856754" w:rsidRPr="000639FE">
        <w:rPr>
          <w:sz w:val="21"/>
          <w:szCs w:val="21"/>
        </w:rPr>
        <w:t>pressurized</w:t>
      </w:r>
      <w:r w:rsidR="00C974E2" w:rsidRPr="000639FE">
        <w:rPr>
          <w:sz w:val="21"/>
          <w:szCs w:val="21"/>
        </w:rPr>
        <w:t>” events</w:t>
      </w:r>
      <w:r w:rsidR="00A27539" w:rsidRPr="000639FE">
        <w:rPr>
          <w:sz w:val="21"/>
          <w:szCs w:val="21"/>
        </w:rPr>
        <w:t xml:space="preserve">. </w:t>
      </w:r>
      <w:r w:rsidR="001E3A00" w:rsidRPr="000639FE">
        <w:rPr>
          <w:sz w:val="21"/>
          <w:szCs w:val="21"/>
        </w:rPr>
        <w:t>Having</w:t>
      </w:r>
      <w:r w:rsidR="00F809A4" w:rsidRPr="000639FE">
        <w:rPr>
          <w:sz w:val="21"/>
          <w:szCs w:val="21"/>
        </w:rPr>
        <w:t xml:space="preserve"> high </w:t>
      </w:r>
      <w:r w:rsidR="00A62159" w:rsidRPr="000639FE">
        <w:rPr>
          <w:sz w:val="21"/>
          <w:szCs w:val="21"/>
        </w:rPr>
        <w:t>pressure</w:t>
      </w:r>
      <w:r w:rsidR="00F809A4" w:rsidRPr="000639FE">
        <w:rPr>
          <w:sz w:val="21"/>
          <w:szCs w:val="21"/>
        </w:rPr>
        <w:t xml:space="preserve"> moments where </w:t>
      </w:r>
      <w:r w:rsidR="00A27539" w:rsidRPr="000639FE">
        <w:rPr>
          <w:sz w:val="21"/>
          <w:szCs w:val="21"/>
        </w:rPr>
        <w:t>everything</w:t>
      </w:r>
      <w:r w:rsidR="007B08E3" w:rsidRPr="000639FE">
        <w:rPr>
          <w:sz w:val="21"/>
          <w:szCs w:val="21"/>
        </w:rPr>
        <w:t xml:space="preserve"> you’ve worked towards</w:t>
      </w:r>
      <w:r w:rsidR="00F1033B" w:rsidRPr="000639FE">
        <w:rPr>
          <w:sz w:val="21"/>
          <w:szCs w:val="21"/>
        </w:rPr>
        <w:t xml:space="preserve"> </w:t>
      </w:r>
      <w:r w:rsidR="00E56B48" w:rsidRPr="000639FE">
        <w:rPr>
          <w:sz w:val="21"/>
          <w:szCs w:val="21"/>
        </w:rPr>
        <w:t>is</w:t>
      </w:r>
      <w:r w:rsidR="007B08E3" w:rsidRPr="000639FE">
        <w:rPr>
          <w:sz w:val="21"/>
          <w:szCs w:val="21"/>
        </w:rPr>
        <w:t xml:space="preserve"> </w:t>
      </w:r>
      <w:r w:rsidR="0050181E" w:rsidRPr="000639FE">
        <w:rPr>
          <w:sz w:val="21"/>
          <w:szCs w:val="21"/>
        </w:rPr>
        <w:t xml:space="preserve">at </w:t>
      </w:r>
      <w:r w:rsidR="00E56B48" w:rsidRPr="000639FE">
        <w:rPr>
          <w:sz w:val="21"/>
          <w:szCs w:val="21"/>
        </w:rPr>
        <w:t>risk</w:t>
      </w:r>
      <w:r w:rsidR="00A27539" w:rsidRPr="000639FE">
        <w:rPr>
          <w:sz w:val="21"/>
          <w:szCs w:val="21"/>
        </w:rPr>
        <w:t>.</w:t>
      </w:r>
      <w:r w:rsidR="00F82C55" w:rsidRPr="000639FE">
        <w:rPr>
          <w:sz w:val="21"/>
          <w:szCs w:val="21"/>
        </w:rPr>
        <w:t xml:space="preserve"> Often with a precedent of </w:t>
      </w:r>
      <w:r w:rsidR="00836F60" w:rsidRPr="000639FE">
        <w:rPr>
          <w:sz w:val="21"/>
          <w:szCs w:val="21"/>
        </w:rPr>
        <w:t xml:space="preserve">disorientation </w:t>
      </w:r>
      <w:r w:rsidR="00535B3D" w:rsidRPr="000639FE">
        <w:rPr>
          <w:sz w:val="21"/>
          <w:szCs w:val="21"/>
        </w:rPr>
        <w:t xml:space="preserve">as the player is </w:t>
      </w:r>
      <w:r w:rsidR="00D06074" w:rsidRPr="000639FE">
        <w:rPr>
          <w:sz w:val="21"/>
          <w:szCs w:val="21"/>
        </w:rPr>
        <w:t>beginning to understand</w:t>
      </w:r>
      <w:r w:rsidR="00535B3D" w:rsidRPr="000639FE">
        <w:rPr>
          <w:sz w:val="21"/>
          <w:szCs w:val="21"/>
        </w:rPr>
        <w:t xml:space="preserve"> the current situation. W</w:t>
      </w:r>
      <w:r w:rsidR="00E32B5A" w:rsidRPr="000639FE">
        <w:rPr>
          <w:sz w:val="21"/>
          <w:szCs w:val="21"/>
        </w:rPr>
        <w:t>e</w:t>
      </w:r>
      <w:r w:rsidR="00BC19F4" w:rsidRPr="000639FE">
        <w:rPr>
          <w:sz w:val="21"/>
          <w:szCs w:val="21"/>
        </w:rPr>
        <w:t xml:space="preserve"> will need</w:t>
      </w:r>
      <w:r w:rsidR="005F0469" w:rsidRPr="000639FE">
        <w:rPr>
          <w:sz w:val="21"/>
          <w:szCs w:val="21"/>
        </w:rPr>
        <w:t xml:space="preserve"> these</w:t>
      </w:r>
      <w:r w:rsidR="000E2827" w:rsidRPr="000639FE">
        <w:rPr>
          <w:sz w:val="21"/>
          <w:szCs w:val="21"/>
        </w:rPr>
        <w:t xml:space="preserve"> moments to</w:t>
      </w:r>
      <w:r w:rsidR="00BC19F4" w:rsidRPr="000639FE">
        <w:rPr>
          <w:sz w:val="21"/>
          <w:szCs w:val="21"/>
        </w:rPr>
        <w:t xml:space="preserve"> </w:t>
      </w:r>
      <w:r w:rsidR="000E2827" w:rsidRPr="000639FE">
        <w:rPr>
          <w:sz w:val="21"/>
          <w:szCs w:val="21"/>
        </w:rPr>
        <w:t>heighten</w:t>
      </w:r>
      <w:r w:rsidR="00FA7AA5" w:rsidRPr="000639FE">
        <w:rPr>
          <w:sz w:val="21"/>
          <w:szCs w:val="21"/>
        </w:rPr>
        <w:t xml:space="preserve"> panic within</w:t>
      </w:r>
      <w:r w:rsidR="005B5CAF" w:rsidRPr="000639FE">
        <w:rPr>
          <w:sz w:val="21"/>
          <w:szCs w:val="21"/>
        </w:rPr>
        <w:t xml:space="preserve"> our</w:t>
      </w:r>
      <w:r w:rsidR="00474F7A" w:rsidRPr="000639FE">
        <w:rPr>
          <w:sz w:val="21"/>
          <w:szCs w:val="21"/>
        </w:rPr>
        <w:t xml:space="preserve"> own game, a</w:t>
      </w:r>
      <w:r w:rsidR="00F6072D" w:rsidRPr="000639FE">
        <w:rPr>
          <w:sz w:val="21"/>
          <w:szCs w:val="21"/>
        </w:rPr>
        <w:t xml:space="preserve"> moment where the player </w:t>
      </w:r>
      <w:r w:rsidR="00B95E3C" w:rsidRPr="000639FE">
        <w:rPr>
          <w:sz w:val="21"/>
          <w:szCs w:val="21"/>
        </w:rPr>
        <w:t>gras</w:t>
      </w:r>
      <w:r w:rsidR="004E7992" w:rsidRPr="000639FE">
        <w:rPr>
          <w:sz w:val="21"/>
          <w:szCs w:val="21"/>
        </w:rPr>
        <w:t>ps the gravity of the situation</w:t>
      </w:r>
      <w:r w:rsidR="00AF1096" w:rsidRPr="000639FE">
        <w:rPr>
          <w:sz w:val="21"/>
          <w:szCs w:val="21"/>
        </w:rPr>
        <w:t xml:space="preserve">. </w:t>
      </w:r>
      <w:r w:rsidR="0024334A" w:rsidRPr="000639FE">
        <w:rPr>
          <w:sz w:val="21"/>
          <w:szCs w:val="21"/>
        </w:rPr>
        <w:t>Knowing</w:t>
      </w:r>
      <w:r w:rsidR="00D35090" w:rsidRPr="000639FE">
        <w:rPr>
          <w:sz w:val="21"/>
          <w:szCs w:val="21"/>
        </w:rPr>
        <w:t xml:space="preserve"> </w:t>
      </w:r>
      <w:r w:rsidR="00F6072D" w:rsidRPr="000639FE">
        <w:rPr>
          <w:sz w:val="21"/>
          <w:szCs w:val="21"/>
        </w:rPr>
        <w:t xml:space="preserve">the consequence of </w:t>
      </w:r>
      <w:r w:rsidR="001B0995" w:rsidRPr="000639FE">
        <w:rPr>
          <w:sz w:val="21"/>
          <w:szCs w:val="21"/>
        </w:rPr>
        <w:t>failure can</w:t>
      </w:r>
      <w:r w:rsidR="0016279D" w:rsidRPr="000639FE">
        <w:rPr>
          <w:sz w:val="21"/>
          <w:szCs w:val="21"/>
        </w:rPr>
        <w:t xml:space="preserve"> also</w:t>
      </w:r>
      <w:r w:rsidR="001B0995" w:rsidRPr="000639FE">
        <w:rPr>
          <w:sz w:val="21"/>
          <w:szCs w:val="21"/>
        </w:rPr>
        <w:t xml:space="preserve"> heighten </w:t>
      </w:r>
      <w:r w:rsidR="00455C52" w:rsidRPr="000639FE">
        <w:rPr>
          <w:sz w:val="21"/>
          <w:szCs w:val="21"/>
        </w:rPr>
        <w:t>the panic player’s</w:t>
      </w:r>
      <w:r w:rsidR="0024334A" w:rsidRPr="000639FE">
        <w:rPr>
          <w:sz w:val="21"/>
          <w:szCs w:val="21"/>
        </w:rPr>
        <w:t xml:space="preserve"> may </w:t>
      </w:r>
      <w:r w:rsidR="005C0F95" w:rsidRPr="000639FE">
        <w:rPr>
          <w:sz w:val="21"/>
          <w:szCs w:val="21"/>
        </w:rPr>
        <w:t>experience</w:t>
      </w:r>
      <w:r w:rsidR="0024334A" w:rsidRPr="000639FE">
        <w:rPr>
          <w:sz w:val="21"/>
          <w:szCs w:val="21"/>
        </w:rPr>
        <w:t xml:space="preserve">. </w:t>
      </w:r>
      <w:r w:rsidR="00E9194A" w:rsidRPr="000639FE">
        <w:rPr>
          <w:sz w:val="21"/>
          <w:szCs w:val="21"/>
        </w:rPr>
        <w:t xml:space="preserve"> Before players panic there is often a sense of</w:t>
      </w:r>
      <w:r w:rsidR="0035430A" w:rsidRPr="000639FE">
        <w:rPr>
          <w:sz w:val="21"/>
          <w:szCs w:val="21"/>
        </w:rPr>
        <w:t xml:space="preserve"> </w:t>
      </w:r>
      <w:r w:rsidR="00836F60" w:rsidRPr="000639FE">
        <w:rPr>
          <w:sz w:val="21"/>
          <w:szCs w:val="21"/>
        </w:rPr>
        <w:t>disorientation</w:t>
      </w:r>
      <w:r w:rsidR="0035430A" w:rsidRPr="000639FE">
        <w:rPr>
          <w:sz w:val="21"/>
          <w:szCs w:val="21"/>
        </w:rPr>
        <w:t>,</w:t>
      </w:r>
      <w:r w:rsidR="00D25EC3" w:rsidRPr="000639FE">
        <w:rPr>
          <w:sz w:val="21"/>
          <w:szCs w:val="21"/>
        </w:rPr>
        <w:t xml:space="preserve"> </w:t>
      </w:r>
      <w:r w:rsidR="00474F7A" w:rsidRPr="000639FE">
        <w:rPr>
          <w:sz w:val="21"/>
          <w:szCs w:val="21"/>
        </w:rPr>
        <w:t>you’re</w:t>
      </w:r>
      <w:r w:rsidR="00D25EC3" w:rsidRPr="000639FE">
        <w:rPr>
          <w:sz w:val="21"/>
          <w:szCs w:val="21"/>
        </w:rPr>
        <w:t xml:space="preserve"> making rash decisions base</w:t>
      </w:r>
      <w:r w:rsidR="00152EFF" w:rsidRPr="000639FE">
        <w:rPr>
          <w:sz w:val="21"/>
          <w:szCs w:val="21"/>
        </w:rPr>
        <w:t>d on the press</w:t>
      </w:r>
      <w:r w:rsidR="009D3ACE" w:rsidRPr="000639FE">
        <w:rPr>
          <w:sz w:val="21"/>
          <w:szCs w:val="21"/>
        </w:rPr>
        <w:t>ure placed on you</w:t>
      </w:r>
      <w:r w:rsidR="00E011CC" w:rsidRPr="000639FE">
        <w:rPr>
          <w:sz w:val="21"/>
          <w:szCs w:val="21"/>
        </w:rPr>
        <w:t>.</w:t>
      </w:r>
      <w:r w:rsidR="006A091E" w:rsidRPr="000639FE">
        <w:rPr>
          <w:sz w:val="21"/>
          <w:szCs w:val="21"/>
        </w:rPr>
        <w:t xml:space="preserve"> Frustration is</w:t>
      </w:r>
      <w:r w:rsidR="00B00683" w:rsidRPr="000639FE">
        <w:rPr>
          <w:sz w:val="21"/>
          <w:szCs w:val="21"/>
        </w:rPr>
        <w:t xml:space="preserve"> a response caused by an imbalance in panic and </w:t>
      </w:r>
      <w:r w:rsidR="00836F60" w:rsidRPr="000639FE">
        <w:rPr>
          <w:sz w:val="21"/>
          <w:szCs w:val="21"/>
        </w:rPr>
        <w:t xml:space="preserve">disorientation </w:t>
      </w:r>
      <w:r w:rsidR="00B00683" w:rsidRPr="000639FE">
        <w:rPr>
          <w:sz w:val="21"/>
          <w:szCs w:val="21"/>
        </w:rPr>
        <w:t>and is</w:t>
      </w:r>
      <w:r w:rsidR="006A091E" w:rsidRPr="000639FE">
        <w:rPr>
          <w:sz w:val="21"/>
          <w:szCs w:val="21"/>
        </w:rPr>
        <w:t xml:space="preserve"> </w:t>
      </w:r>
      <w:r w:rsidR="00461279" w:rsidRPr="000639FE">
        <w:rPr>
          <w:sz w:val="21"/>
          <w:szCs w:val="21"/>
        </w:rPr>
        <w:t xml:space="preserve">something we </w:t>
      </w:r>
      <w:r w:rsidR="00B00683" w:rsidRPr="000639FE">
        <w:rPr>
          <w:sz w:val="21"/>
          <w:szCs w:val="21"/>
        </w:rPr>
        <w:t xml:space="preserve">want to negate in gameplay. </w:t>
      </w:r>
      <w:r w:rsidR="00FD451C" w:rsidRPr="000639FE">
        <w:rPr>
          <w:sz w:val="21"/>
          <w:szCs w:val="21"/>
        </w:rPr>
        <w:t xml:space="preserve">It is </w:t>
      </w:r>
      <w:r w:rsidR="00BE2561" w:rsidRPr="000639FE">
        <w:rPr>
          <w:sz w:val="21"/>
          <w:szCs w:val="21"/>
        </w:rPr>
        <w:t>our</w:t>
      </w:r>
      <w:r w:rsidR="00C2200A" w:rsidRPr="000639FE">
        <w:rPr>
          <w:sz w:val="21"/>
          <w:szCs w:val="21"/>
        </w:rPr>
        <w:t xml:space="preserve"> job to</w:t>
      </w:r>
      <w:r w:rsidR="00FD451C" w:rsidRPr="000639FE">
        <w:rPr>
          <w:sz w:val="21"/>
          <w:szCs w:val="21"/>
        </w:rPr>
        <w:t xml:space="preserve"> assimilate and use the techniques in</w:t>
      </w:r>
      <w:r w:rsidR="00CB5F9D" w:rsidRPr="000639FE">
        <w:rPr>
          <w:sz w:val="21"/>
          <w:szCs w:val="21"/>
        </w:rPr>
        <w:t xml:space="preserve"> the</w:t>
      </w:r>
      <w:r w:rsidR="00FD451C" w:rsidRPr="000639FE">
        <w:rPr>
          <w:sz w:val="21"/>
          <w:szCs w:val="21"/>
        </w:rPr>
        <w:t xml:space="preserve"> games listed </w:t>
      </w:r>
      <w:r w:rsidR="00474F7A" w:rsidRPr="000639FE">
        <w:rPr>
          <w:sz w:val="21"/>
          <w:szCs w:val="21"/>
        </w:rPr>
        <w:t xml:space="preserve">in </w:t>
      </w:r>
      <w:r w:rsidR="00FD451C" w:rsidRPr="000639FE">
        <w:rPr>
          <w:sz w:val="21"/>
          <w:szCs w:val="21"/>
        </w:rPr>
        <w:t xml:space="preserve">the </w:t>
      </w:r>
      <w:r w:rsidR="004747DE" w:rsidRPr="000639FE">
        <w:rPr>
          <w:sz w:val="21"/>
          <w:szCs w:val="21"/>
        </w:rPr>
        <w:t xml:space="preserve">Inspirational </w:t>
      </w:r>
      <w:r w:rsidR="00C2200A" w:rsidRPr="000639FE">
        <w:rPr>
          <w:sz w:val="21"/>
          <w:szCs w:val="21"/>
        </w:rPr>
        <w:t>materials to achieve our key goal.</w:t>
      </w:r>
      <w:r w:rsidR="00836F60" w:rsidRPr="000639FE">
        <w:rPr>
          <w:sz w:val="21"/>
          <w:szCs w:val="21"/>
        </w:rPr>
        <w:t xml:space="preserve"> </w:t>
      </w:r>
      <w:bookmarkStart w:id="0" w:name="_GoBack"/>
      <w:bookmarkEnd w:id="0"/>
    </w:p>
    <w:p w:rsidR="00BD7D19" w:rsidRPr="000639FE" w:rsidRDefault="00BD7D19" w:rsidP="00BD7D19">
      <w:pPr>
        <w:rPr>
          <w:b/>
          <w:i/>
          <w:sz w:val="21"/>
          <w:szCs w:val="21"/>
          <w:u w:val="single"/>
        </w:rPr>
      </w:pPr>
      <w:r w:rsidRPr="000639FE">
        <w:rPr>
          <w:b/>
          <w:i/>
          <w:sz w:val="21"/>
          <w:szCs w:val="21"/>
          <w:u w:val="single"/>
        </w:rPr>
        <w:t>Initial Pitch:-</w:t>
      </w:r>
      <w:r w:rsidR="00FD6E42" w:rsidRPr="000639FE">
        <w:rPr>
          <w:b/>
          <w:i/>
          <w:sz w:val="21"/>
          <w:szCs w:val="21"/>
          <w:u w:val="single"/>
        </w:rPr>
        <w:t xml:space="preserve"> </w:t>
      </w:r>
      <w:r w:rsidR="00836F60" w:rsidRPr="000639FE">
        <w:rPr>
          <w:b/>
          <w:i/>
          <w:sz w:val="21"/>
          <w:szCs w:val="21"/>
          <w:u w:val="single"/>
        </w:rPr>
        <w:t xml:space="preserve"> </w:t>
      </w:r>
    </w:p>
    <w:p w:rsidR="00BD7D19" w:rsidRPr="000639FE" w:rsidRDefault="00BD7D19" w:rsidP="00BD7D19">
      <w:pPr>
        <w:rPr>
          <w:sz w:val="21"/>
          <w:szCs w:val="21"/>
        </w:rPr>
      </w:pPr>
      <w:r w:rsidRPr="000639FE">
        <w:rPr>
          <w:sz w:val="21"/>
          <w:szCs w:val="21"/>
        </w:rPr>
        <w:t>The team will be looking for clear evidence of the following components of the game from the initial pitch:</w:t>
      </w:r>
    </w:p>
    <w:p w:rsidR="00BD7D19" w:rsidRPr="000639FE" w:rsidRDefault="00BD7D19" w:rsidP="00BD7D19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0639FE">
        <w:rPr>
          <w:sz w:val="21"/>
          <w:szCs w:val="21"/>
        </w:rPr>
        <w:t>Target</w:t>
      </w:r>
      <w:r w:rsidR="004B2FC7" w:rsidRPr="000639FE">
        <w:rPr>
          <w:sz w:val="21"/>
          <w:szCs w:val="21"/>
        </w:rPr>
        <w:t xml:space="preserve"> Market</w:t>
      </w:r>
    </w:p>
    <w:p w:rsidR="00BD7D19" w:rsidRPr="000639FE" w:rsidRDefault="00BD7D19" w:rsidP="00BD7D1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639FE">
        <w:rPr>
          <w:sz w:val="21"/>
          <w:szCs w:val="21"/>
        </w:rPr>
        <w:t>Clear evidence of a properly researched Art Style Guide.</w:t>
      </w:r>
    </w:p>
    <w:p w:rsidR="00BD7D19" w:rsidRPr="000639FE" w:rsidRDefault="00BD7D19" w:rsidP="00BD7D1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639FE">
        <w:rPr>
          <w:sz w:val="21"/>
          <w:szCs w:val="21"/>
        </w:rPr>
        <w:t>How players will clearly understand their goal.</w:t>
      </w:r>
    </w:p>
    <w:p w:rsidR="00BD7D19" w:rsidRPr="000639FE" w:rsidRDefault="00BD7D19" w:rsidP="00BD7D1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639FE">
        <w:rPr>
          <w:sz w:val="21"/>
          <w:szCs w:val="21"/>
        </w:rPr>
        <w:t>How players will clearly understand how well they are doing.</w:t>
      </w:r>
    </w:p>
    <w:p w:rsidR="00BD7D19" w:rsidRPr="000639FE" w:rsidRDefault="00BD7D19" w:rsidP="00BD7D1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639FE">
        <w:rPr>
          <w:sz w:val="21"/>
          <w:szCs w:val="21"/>
        </w:rPr>
        <w:t>How players will clearly be able to understand the cause and effect in the game.</w:t>
      </w:r>
    </w:p>
    <w:p w:rsidR="00F77D55" w:rsidRPr="000639FE" w:rsidRDefault="00F77D55" w:rsidP="00F77D55">
      <w:pPr>
        <w:rPr>
          <w:b/>
          <w:i/>
          <w:sz w:val="21"/>
          <w:szCs w:val="21"/>
          <w:u w:val="single"/>
        </w:rPr>
      </w:pPr>
      <w:r w:rsidRPr="000639FE">
        <w:rPr>
          <w:b/>
          <w:i/>
          <w:sz w:val="21"/>
          <w:szCs w:val="21"/>
          <w:u w:val="single"/>
        </w:rPr>
        <w:t>Research links:</w:t>
      </w:r>
    </w:p>
    <w:p w:rsidR="00F4452D" w:rsidRPr="000639FE" w:rsidRDefault="00727167" w:rsidP="00F77D55">
      <w:pPr>
        <w:rPr>
          <w:rStyle w:val="Hyperlink"/>
          <w:sz w:val="21"/>
          <w:szCs w:val="21"/>
        </w:rPr>
      </w:pPr>
      <w:hyperlink r:id="rId6" w:history="1">
        <w:r w:rsidR="00F4452D" w:rsidRPr="000639FE">
          <w:rPr>
            <w:rStyle w:val="Hyperlink"/>
            <w:sz w:val="21"/>
            <w:szCs w:val="21"/>
          </w:rPr>
          <w:t>http://www.gamasutra.com/view/feature/1992/constructing_artificial_emotions_.php?print=1</w:t>
        </w:r>
      </w:hyperlink>
    </w:p>
    <w:p w:rsidR="00F4452D" w:rsidRPr="000639FE" w:rsidRDefault="00727167" w:rsidP="00F77D55">
      <w:pPr>
        <w:rPr>
          <w:rStyle w:val="Hyperlink"/>
          <w:sz w:val="21"/>
          <w:szCs w:val="21"/>
        </w:rPr>
      </w:pPr>
      <w:hyperlink r:id="rId7" w:history="1">
        <w:r w:rsidR="00F4452D" w:rsidRPr="000639FE">
          <w:rPr>
            <w:rStyle w:val="Hyperlink"/>
            <w:sz w:val="21"/>
            <w:szCs w:val="21"/>
          </w:rPr>
          <w:t>https://ww2.kqed.org/mindshift/2013/02/18/why-confusion-can-be-a-good-thing/</w:t>
        </w:r>
      </w:hyperlink>
    </w:p>
    <w:p w:rsidR="00F4452D" w:rsidRPr="000639FE" w:rsidRDefault="00727167" w:rsidP="00F77D55">
      <w:pPr>
        <w:rPr>
          <w:rStyle w:val="Hyperlink"/>
          <w:sz w:val="21"/>
          <w:szCs w:val="21"/>
        </w:rPr>
      </w:pPr>
      <w:hyperlink r:id="rId8" w:history="1">
        <w:r w:rsidR="00F4452D" w:rsidRPr="000639FE">
          <w:rPr>
            <w:rStyle w:val="Hyperlink"/>
            <w:sz w:val="21"/>
            <w:szCs w:val="21"/>
          </w:rPr>
          <w:t>http://www.gamasutra.com/blogs/DarrenMcKettrick/20130909/199865/An_Investigation_into_the_Effects_of_Horror_Games.php</w:t>
        </w:r>
      </w:hyperlink>
    </w:p>
    <w:p w:rsidR="00F4452D" w:rsidRPr="000639FE" w:rsidRDefault="00727167" w:rsidP="00F77D55">
      <w:pPr>
        <w:rPr>
          <w:rStyle w:val="Hyperlink"/>
          <w:b/>
          <w:sz w:val="21"/>
          <w:szCs w:val="21"/>
        </w:rPr>
      </w:pPr>
      <w:hyperlink r:id="rId9" w:history="1">
        <w:r w:rsidR="00F4452D" w:rsidRPr="000639FE">
          <w:rPr>
            <w:rStyle w:val="Hyperlink"/>
            <w:b/>
            <w:sz w:val="21"/>
            <w:szCs w:val="21"/>
          </w:rPr>
          <w:t>http://www.gamasutra.com/view/feature/6480/scary_game_findings_a_study_of_.php?print=1</w:t>
        </w:r>
      </w:hyperlink>
    </w:p>
    <w:p w:rsidR="0050696B" w:rsidRPr="000639FE" w:rsidRDefault="00727167">
      <w:pPr>
        <w:rPr>
          <w:rStyle w:val="Hyperlink"/>
          <w:sz w:val="21"/>
          <w:szCs w:val="21"/>
        </w:rPr>
      </w:pPr>
      <w:hyperlink r:id="rId10" w:history="1">
        <w:r w:rsidR="00F4452D" w:rsidRPr="000639FE">
          <w:rPr>
            <w:rStyle w:val="Hyperlink"/>
            <w:sz w:val="21"/>
            <w:szCs w:val="21"/>
          </w:rPr>
          <w:t>https://www.researchgate.net/post/Is_it_possible_to_implant_panic_in_a_serious_game</w:t>
        </w:r>
      </w:hyperlink>
    </w:p>
    <w:p w:rsidR="00842059" w:rsidRPr="000639FE" w:rsidRDefault="00842059">
      <w:pPr>
        <w:rPr>
          <w:sz w:val="21"/>
          <w:szCs w:val="21"/>
        </w:rPr>
      </w:pPr>
      <w:r w:rsidRPr="000639FE">
        <w:rPr>
          <w:sz w:val="21"/>
          <w:szCs w:val="21"/>
        </w:rPr>
        <w:t>https://zscalarts.files.wordpress.com/2014/01/emotions-revealed-by-paul-ekman1.pdf</w:t>
      </w:r>
    </w:p>
    <w:p w:rsidR="00004128" w:rsidRPr="000639FE" w:rsidRDefault="008318B9">
      <w:pPr>
        <w:rPr>
          <w:b/>
          <w:i/>
          <w:sz w:val="21"/>
          <w:szCs w:val="21"/>
          <w:u w:val="single"/>
        </w:rPr>
      </w:pPr>
      <w:r w:rsidRPr="000639FE">
        <w:rPr>
          <w:b/>
          <w:i/>
          <w:sz w:val="21"/>
          <w:szCs w:val="21"/>
          <w:u w:val="single"/>
        </w:rPr>
        <w:t>Inspirational Materials</w:t>
      </w:r>
      <w:r w:rsidR="00167F91" w:rsidRPr="000639FE">
        <w:rPr>
          <w:b/>
          <w:i/>
          <w:sz w:val="21"/>
          <w:szCs w:val="21"/>
          <w:u w:val="single"/>
        </w:rPr>
        <w:t>:</w:t>
      </w:r>
    </w:p>
    <w:p w:rsidR="00970D9E" w:rsidRPr="000639FE" w:rsidRDefault="00CD0AD5">
      <w:pPr>
        <w:rPr>
          <w:sz w:val="21"/>
          <w:szCs w:val="21"/>
        </w:rPr>
      </w:pPr>
      <w:r w:rsidRPr="000639FE">
        <w:rPr>
          <w:sz w:val="21"/>
          <w:szCs w:val="21"/>
        </w:rPr>
        <w:t>These games which don’t necessarily share the same genre, do share the underlining emotion of panic, how they are used is for you to find out.</w:t>
      </w:r>
      <w:r w:rsidR="00FC325A" w:rsidRPr="000639FE"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E1E6E" w:rsidRPr="000639FE" w:rsidTr="000639FE">
        <w:trPr>
          <w:trHeight w:val="261"/>
        </w:trPr>
        <w:tc>
          <w:tcPr>
            <w:tcW w:w="3080" w:type="dxa"/>
          </w:tcPr>
          <w:p w:rsidR="00387F7F" w:rsidRPr="000639FE" w:rsidRDefault="00387F7F">
            <w:pPr>
              <w:rPr>
                <w:sz w:val="21"/>
                <w:szCs w:val="21"/>
              </w:rPr>
            </w:pPr>
            <w:r w:rsidRPr="000639FE">
              <w:rPr>
                <w:sz w:val="21"/>
                <w:szCs w:val="21"/>
              </w:rPr>
              <w:t>Accounting (Stanley Parable)</w:t>
            </w:r>
          </w:p>
        </w:tc>
        <w:tc>
          <w:tcPr>
            <w:tcW w:w="3081" w:type="dxa"/>
          </w:tcPr>
          <w:p w:rsidR="007E1E6E" w:rsidRPr="000639FE" w:rsidRDefault="00387F7F" w:rsidP="000639FE">
            <w:pPr>
              <w:rPr>
                <w:sz w:val="21"/>
                <w:szCs w:val="21"/>
              </w:rPr>
            </w:pPr>
            <w:r w:rsidRPr="000639FE">
              <w:rPr>
                <w:sz w:val="21"/>
                <w:szCs w:val="21"/>
              </w:rPr>
              <w:t xml:space="preserve">Stanley Parable </w:t>
            </w:r>
          </w:p>
        </w:tc>
        <w:tc>
          <w:tcPr>
            <w:tcW w:w="3081" w:type="dxa"/>
          </w:tcPr>
          <w:p w:rsidR="00387F7F" w:rsidRPr="000639FE" w:rsidRDefault="00387F7F" w:rsidP="00387F7F">
            <w:pPr>
              <w:rPr>
                <w:sz w:val="21"/>
                <w:szCs w:val="21"/>
              </w:rPr>
            </w:pPr>
            <w:r w:rsidRPr="000639FE">
              <w:rPr>
                <w:sz w:val="21"/>
                <w:szCs w:val="21"/>
              </w:rPr>
              <w:t>Layers of Fear</w:t>
            </w:r>
          </w:p>
          <w:p w:rsidR="007E1E6E" w:rsidRPr="000639FE" w:rsidRDefault="007E1E6E">
            <w:pPr>
              <w:rPr>
                <w:sz w:val="21"/>
                <w:szCs w:val="21"/>
              </w:rPr>
            </w:pPr>
          </w:p>
        </w:tc>
      </w:tr>
      <w:tr w:rsidR="007E1E6E" w:rsidRPr="000639FE" w:rsidTr="007E1E6E">
        <w:tc>
          <w:tcPr>
            <w:tcW w:w="3080" w:type="dxa"/>
          </w:tcPr>
          <w:p w:rsidR="00387F7F" w:rsidRPr="000639FE" w:rsidRDefault="00387F7F" w:rsidP="000639FE">
            <w:pPr>
              <w:rPr>
                <w:sz w:val="21"/>
                <w:szCs w:val="21"/>
              </w:rPr>
            </w:pPr>
            <w:r w:rsidRPr="000639FE">
              <w:rPr>
                <w:sz w:val="21"/>
                <w:szCs w:val="21"/>
              </w:rPr>
              <w:t xml:space="preserve">Surgeon Simulator </w:t>
            </w:r>
          </w:p>
        </w:tc>
        <w:tc>
          <w:tcPr>
            <w:tcW w:w="3081" w:type="dxa"/>
          </w:tcPr>
          <w:p w:rsidR="007E1E6E" w:rsidRPr="000639FE" w:rsidRDefault="00387F7F">
            <w:pPr>
              <w:rPr>
                <w:sz w:val="21"/>
                <w:szCs w:val="21"/>
              </w:rPr>
            </w:pPr>
            <w:r w:rsidRPr="000639FE">
              <w:rPr>
                <w:sz w:val="21"/>
                <w:szCs w:val="21"/>
              </w:rPr>
              <w:t>Outlast</w:t>
            </w:r>
          </w:p>
        </w:tc>
        <w:tc>
          <w:tcPr>
            <w:tcW w:w="3081" w:type="dxa"/>
          </w:tcPr>
          <w:p w:rsidR="00387F7F" w:rsidRPr="000639FE" w:rsidRDefault="008200A0" w:rsidP="00387F7F">
            <w:pPr>
              <w:rPr>
                <w:sz w:val="21"/>
                <w:szCs w:val="21"/>
              </w:rPr>
            </w:pPr>
            <w:r w:rsidRPr="000639FE">
              <w:rPr>
                <w:sz w:val="21"/>
                <w:szCs w:val="21"/>
              </w:rPr>
              <w:t>Memento</w:t>
            </w:r>
          </w:p>
          <w:p w:rsidR="007E1E6E" w:rsidRPr="000639FE" w:rsidRDefault="007E1E6E">
            <w:pPr>
              <w:rPr>
                <w:sz w:val="21"/>
                <w:szCs w:val="21"/>
              </w:rPr>
            </w:pPr>
          </w:p>
        </w:tc>
      </w:tr>
    </w:tbl>
    <w:p w:rsidR="00E90D8D" w:rsidRPr="000639FE" w:rsidRDefault="00E90D8D">
      <w:pPr>
        <w:rPr>
          <w:sz w:val="21"/>
          <w:szCs w:val="21"/>
        </w:rPr>
      </w:pPr>
    </w:p>
    <w:sectPr w:rsidR="00E90D8D" w:rsidRPr="0006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6D95"/>
    <w:multiLevelType w:val="hybridMultilevel"/>
    <w:tmpl w:val="539C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10496"/>
    <w:multiLevelType w:val="hybridMultilevel"/>
    <w:tmpl w:val="2A4E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zN7AwNTMwNbSwMDBV0lEKTi0uzszPAykwqgUA5EEthSwAAAA="/>
  </w:docVars>
  <w:rsids>
    <w:rsidRoot w:val="00727299"/>
    <w:rsid w:val="000031D7"/>
    <w:rsid w:val="00004128"/>
    <w:rsid w:val="00006055"/>
    <w:rsid w:val="000069CF"/>
    <w:rsid w:val="00017345"/>
    <w:rsid w:val="000344DC"/>
    <w:rsid w:val="000415C1"/>
    <w:rsid w:val="000639FE"/>
    <w:rsid w:val="00074F22"/>
    <w:rsid w:val="00096380"/>
    <w:rsid w:val="000A74D8"/>
    <w:rsid w:val="000B6A7F"/>
    <w:rsid w:val="000C2AD6"/>
    <w:rsid w:val="000C499E"/>
    <w:rsid w:val="000C6A9D"/>
    <w:rsid w:val="000E2827"/>
    <w:rsid w:val="000E6DD0"/>
    <w:rsid w:val="0012418C"/>
    <w:rsid w:val="00127823"/>
    <w:rsid w:val="00140A90"/>
    <w:rsid w:val="001457D7"/>
    <w:rsid w:val="00152EFF"/>
    <w:rsid w:val="00155F62"/>
    <w:rsid w:val="0016279D"/>
    <w:rsid w:val="0016775D"/>
    <w:rsid w:val="00167F91"/>
    <w:rsid w:val="001726EC"/>
    <w:rsid w:val="00176497"/>
    <w:rsid w:val="00182815"/>
    <w:rsid w:val="0018736D"/>
    <w:rsid w:val="00193BEB"/>
    <w:rsid w:val="001B0995"/>
    <w:rsid w:val="001C2055"/>
    <w:rsid w:val="001D5968"/>
    <w:rsid w:val="001E3A00"/>
    <w:rsid w:val="001F2DEC"/>
    <w:rsid w:val="002220AC"/>
    <w:rsid w:val="00236054"/>
    <w:rsid w:val="0024334A"/>
    <w:rsid w:val="002526A8"/>
    <w:rsid w:val="00255A20"/>
    <w:rsid w:val="0025723A"/>
    <w:rsid w:val="002630CC"/>
    <w:rsid w:val="00265212"/>
    <w:rsid w:val="002667DF"/>
    <w:rsid w:val="002748AA"/>
    <w:rsid w:val="00274D76"/>
    <w:rsid w:val="0027663E"/>
    <w:rsid w:val="00284B00"/>
    <w:rsid w:val="00285CFF"/>
    <w:rsid w:val="00286FDA"/>
    <w:rsid w:val="0029315E"/>
    <w:rsid w:val="002B6855"/>
    <w:rsid w:val="002D6F01"/>
    <w:rsid w:val="00335397"/>
    <w:rsid w:val="0035430A"/>
    <w:rsid w:val="00361046"/>
    <w:rsid w:val="00387F7F"/>
    <w:rsid w:val="003923CC"/>
    <w:rsid w:val="003A26F2"/>
    <w:rsid w:val="003C498E"/>
    <w:rsid w:val="003D0E90"/>
    <w:rsid w:val="003F6F8A"/>
    <w:rsid w:val="003F7C78"/>
    <w:rsid w:val="00417642"/>
    <w:rsid w:val="00430F23"/>
    <w:rsid w:val="00454D84"/>
    <w:rsid w:val="00455C52"/>
    <w:rsid w:val="00461279"/>
    <w:rsid w:val="004747DE"/>
    <w:rsid w:val="00474F7A"/>
    <w:rsid w:val="004B2FC7"/>
    <w:rsid w:val="004C25CD"/>
    <w:rsid w:val="004C2E7D"/>
    <w:rsid w:val="004E7992"/>
    <w:rsid w:val="0050181E"/>
    <w:rsid w:val="0050696B"/>
    <w:rsid w:val="00512543"/>
    <w:rsid w:val="00535B3D"/>
    <w:rsid w:val="005558FB"/>
    <w:rsid w:val="005927F4"/>
    <w:rsid w:val="005A0645"/>
    <w:rsid w:val="005A1E3C"/>
    <w:rsid w:val="005B5CAF"/>
    <w:rsid w:val="005C0F95"/>
    <w:rsid w:val="005F0469"/>
    <w:rsid w:val="00601307"/>
    <w:rsid w:val="0065205E"/>
    <w:rsid w:val="00655666"/>
    <w:rsid w:val="00656DB7"/>
    <w:rsid w:val="0066780C"/>
    <w:rsid w:val="006A091E"/>
    <w:rsid w:val="006B3754"/>
    <w:rsid w:val="006B4C1B"/>
    <w:rsid w:val="006D775B"/>
    <w:rsid w:val="006F4B83"/>
    <w:rsid w:val="00700F86"/>
    <w:rsid w:val="00727167"/>
    <w:rsid w:val="00727299"/>
    <w:rsid w:val="00742242"/>
    <w:rsid w:val="00761745"/>
    <w:rsid w:val="007651AB"/>
    <w:rsid w:val="00772ADD"/>
    <w:rsid w:val="00777A86"/>
    <w:rsid w:val="00785D79"/>
    <w:rsid w:val="007927B7"/>
    <w:rsid w:val="0079487B"/>
    <w:rsid w:val="007B08E3"/>
    <w:rsid w:val="007B10F3"/>
    <w:rsid w:val="007B183B"/>
    <w:rsid w:val="007B42A3"/>
    <w:rsid w:val="007C7DA3"/>
    <w:rsid w:val="007D68BA"/>
    <w:rsid w:val="007E1E6E"/>
    <w:rsid w:val="007E296E"/>
    <w:rsid w:val="007F648F"/>
    <w:rsid w:val="007F7109"/>
    <w:rsid w:val="008200A0"/>
    <w:rsid w:val="008200A6"/>
    <w:rsid w:val="0083132B"/>
    <w:rsid w:val="008318B9"/>
    <w:rsid w:val="00836F60"/>
    <w:rsid w:val="00842059"/>
    <w:rsid w:val="00850AC6"/>
    <w:rsid w:val="00852AFA"/>
    <w:rsid w:val="008546B3"/>
    <w:rsid w:val="00855D16"/>
    <w:rsid w:val="00856754"/>
    <w:rsid w:val="008740B4"/>
    <w:rsid w:val="00874BF2"/>
    <w:rsid w:val="00882AF1"/>
    <w:rsid w:val="00882FAF"/>
    <w:rsid w:val="008851CF"/>
    <w:rsid w:val="00890099"/>
    <w:rsid w:val="00894859"/>
    <w:rsid w:val="008A6A0F"/>
    <w:rsid w:val="008B0FCA"/>
    <w:rsid w:val="008C2918"/>
    <w:rsid w:val="008C2EC0"/>
    <w:rsid w:val="008C3C29"/>
    <w:rsid w:val="008C56A5"/>
    <w:rsid w:val="008D16C9"/>
    <w:rsid w:val="008E6278"/>
    <w:rsid w:val="00923F95"/>
    <w:rsid w:val="00927940"/>
    <w:rsid w:val="00934606"/>
    <w:rsid w:val="0093655D"/>
    <w:rsid w:val="00945B1F"/>
    <w:rsid w:val="00950F37"/>
    <w:rsid w:val="00962405"/>
    <w:rsid w:val="0097000C"/>
    <w:rsid w:val="009702FC"/>
    <w:rsid w:val="00970D9E"/>
    <w:rsid w:val="00972224"/>
    <w:rsid w:val="00976A56"/>
    <w:rsid w:val="0098263E"/>
    <w:rsid w:val="00984A0B"/>
    <w:rsid w:val="00997480"/>
    <w:rsid w:val="009B1C5F"/>
    <w:rsid w:val="009B3C51"/>
    <w:rsid w:val="009C018C"/>
    <w:rsid w:val="009D3ACE"/>
    <w:rsid w:val="009E08CF"/>
    <w:rsid w:val="009F578C"/>
    <w:rsid w:val="00A27539"/>
    <w:rsid w:val="00A61B25"/>
    <w:rsid w:val="00A62159"/>
    <w:rsid w:val="00A73B2B"/>
    <w:rsid w:val="00A803BA"/>
    <w:rsid w:val="00A91E72"/>
    <w:rsid w:val="00AA28B9"/>
    <w:rsid w:val="00AA2E58"/>
    <w:rsid w:val="00AA75FC"/>
    <w:rsid w:val="00AB0518"/>
    <w:rsid w:val="00AC0F0A"/>
    <w:rsid w:val="00AF1096"/>
    <w:rsid w:val="00B00683"/>
    <w:rsid w:val="00B21942"/>
    <w:rsid w:val="00B22D7E"/>
    <w:rsid w:val="00B34489"/>
    <w:rsid w:val="00B37DF2"/>
    <w:rsid w:val="00B66520"/>
    <w:rsid w:val="00B76344"/>
    <w:rsid w:val="00B85BA7"/>
    <w:rsid w:val="00B95E3C"/>
    <w:rsid w:val="00BB2D50"/>
    <w:rsid w:val="00BC19F4"/>
    <w:rsid w:val="00BC74D7"/>
    <w:rsid w:val="00BD7D19"/>
    <w:rsid w:val="00BE2561"/>
    <w:rsid w:val="00BF42C1"/>
    <w:rsid w:val="00C0043E"/>
    <w:rsid w:val="00C038EA"/>
    <w:rsid w:val="00C109D3"/>
    <w:rsid w:val="00C2200A"/>
    <w:rsid w:val="00C25F12"/>
    <w:rsid w:val="00C30B93"/>
    <w:rsid w:val="00C51247"/>
    <w:rsid w:val="00C62A35"/>
    <w:rsid w:val="00C75253"/>
    <w:rsid w:val="00C75ED8"/>
    <w:rsid w:val="00C90E6C"/>
    <w:rsid w:val="00C97089"/>
    <w:rsid w:val="00C974E2"/>
    <w:rsid w:val="00CB3077"/>
    <w:rsid w:val="00CB5F9D"/>
    <w:rsid w:val="00CC0AB7"/>
    <w:rsid w:val="00CD0AD5"/>
    <w:rsid w:val="00CF5EDD"/>
    <w:rsid w:val="00D06074"/>
    <w:rsid w:val="00D25EC3"/>
    <w:rsid w:val="00D35090"/>
    <w:rsid w:val="00D37E79"/>
    <w:rsid w:val="00D41C4C"/>
    <w:rsid w:val="00D7249B"/>
    <w:rsid w:val="00D73885"/>
    <w:rsid w:val="00D75928"/>
    <w:rsid w:val="00DA67DC"/>
    <w:rsid w:val="00DB2FB7"/>
    <w:rsid w:val="00DB37B0"/>
    <w:rsid w:val="00DE4C76"/>
    <w:rsid w:val="00DF1E23"/>
    <w:rsid w:val="00E011CC"/>
    <w:rsid w:val="00E14706"/>
    <w:rsid w:val="00E2091D"/>
    <w:rsid w:val="00E236AA"/>
    <w:rsid w:val="00E32B5A"/>
    <w:rsid w:val="00E53A07"/>
    <w:rsid w:val="00E56B48"/>
    <w:rsid w:val="00E6032E"/>
    <w:rsid w:val="00E65125"/>
    <w:rsid w:val="00E7275C"/>
    <w:rsid w:val="00E90D8D"/>
    <w:rsid w:val="00E9182F"/>
    <w:rsid w:val="00E9194A"/>
    <w:rsid w:val="00EC0FD9"/>
    <w:rsid w:val="00EC11BA"/>
    <w:rsid w:val="00EC2382"/>
    <w:rsid w:val="00EC6D91"/>
    <w:rsid w:val="00EE5634"/>
    <w:rsid w:val="00EF2CF8"/>
    <w:rsid w:val="00F1033B"/>
    <w:rsid w:val="00F36775"/>
    <w:rsid w:val="00F43504"/>
    <w:rsid w:val="00F4452D"/>
    <w:rsid w:val="00F474FC"/>
    <w:rsid w:val="00F50D7D"/>
    <w:rsid w:val="00F6072D"/>
    <w:rsid w:val="00F62287"/>
    <w:rsid w:val="00F77D55"/>
    <w:rsid w:val="00F809A4"/>
    <w:rsid w:val="00F82C55"/>
    <w:rsid w:val="00FA6529"/>
    <w:rsid w:val="00FA7AA5"/>
    <w:rsid w:val="00FC325A"/>
    <w:rsid w:val="00FD451C"/>
    <w:rsid w:val="00FD6E42"/>
    <w:rsid w:val="00FE1E1E"/>
    <w:rsid w:val="00FF0482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19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445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032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19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445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032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asutra.com/blogs/DarrenMcKettrick/20130909/199865/An_Investigation_into_the_Effects_of_Horror_Games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2.kqed.org/mindshift/2013/02/18/why-confusion-can-be-a-good-th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masutra.com/view/feature/1992/constructing_artificial_emotions_.php?print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ost/Is_it_possible_to_implant_panic_in_a_serious_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masutra.com/view/feature/6480/scary_game_findings_a_study_of_.php?pri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EEEAB1FC</Template>
  <TotalTime>209</TotalTime>
  <Pages>1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allum</dc:creator>
  <cp:keywords/>
  <dc:description/>
  <cp:lastModifiedBy>Matthew Allum (s173485)</cp:lastModifiedBy>
  <cp:revision>261</cp:revision>
  <dcterms:created xsi:type="dcterms:W3CDTF">2016-08-23T19:31:00Z</dcterms:created>
  <dcterms:modified xsi:type="dcterms:W3CDTF">2016-10-05T10:24:00Z</dcterms:modified>
</cp:coreProperties>
</file>